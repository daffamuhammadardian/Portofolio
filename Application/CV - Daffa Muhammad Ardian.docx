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C812F1" w:rsidRPr="00333874" w:rsidRDefault="00BD2886" w:rsidP="00C812F1">
            <w:pPr>
              <w:pStyle w:val="Title"/>
              <w:jc w:val="left"/>
              <w:rPr>
                <w:sz w:val="34"/>
                <w:szCs w:val="3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70C246E" wp14:editId="07DE641C">
                  <wp:simplePos x="0" y="0"/>
                  <wp:positionH relativeFrom="column">
                    <wp:posOffset>4997450</wp:posOffset>
                  </wp:positionH>
                  <wp:positionV relativeFrom="page">
                    <wp:posOffset>209550</wp:posOffset>
                  </wp:positionV>
                  <wp:extent cx="742950" cy="742950"/>
                  <wp:effectExtent l="0" t="0" r="0" b="0"/>
                  <wp:wrapTight wrapText="bothSides">
                    <wp:wrapPolygon edited="0">
                      <wp:start x="0" y="0"/>
                      <wp:lineTo x="0" y="21046"/>
                      <wp:lineTo x="21046" y="21046"/>
                      <wp:lineTo x="2104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2-06-02 at 7.50.27 AM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12F1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1DA175F" wp14:editId="26BF449F">
                  <wp:simplePos x="0" y="0"/>
                  <wp:positionH relativeFrom="column">
                    <wp:posOffset>0</wp:posOffset>
                  </wp:positionH>
                  <wp:positionV relativeFrom="page">
                    <wp:posOffset>0</wp:posOffset>
                  </wp:positionV>
                  <wp:extent cx="765810" cy="1136650"/>
                  <wp:effectExtent l="0" t="0" r="0" b="6350"/>
                  <wp:wrapTight wrapText="bothSides">
                    <wp:wrapPolygon edited="0">
                      <wp:start x="0" y="0"/>
                      <wp:lineTo x="0" y="21359"/>
                      <wp:lineTo x="20955" y="21359"/>
                      <wp:lineTo x="20955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sfoto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12F1" w:rsidRPr="00333874">
              <w:rPr>
                <w:sz w:val="34"/>
                <w:szCs w:val="34"/>
              </w:rPr>
              <w:t xml:space="preserve">Daffa muhammad ardian, </w:t>
            </w:r>
            <w:proofErr w:type="spellStart"/>
            <w:r w:rsidR="00C812F1" w:rsidRPr="00333874">
              <w:rPr>
                <w:sz w:val="34"/>
                <w:szCs w:val="34"/>
              </w:rPr>
              <w:t>S.</w:t>
            </w:r>
            <w:proofErr w:type="gramStart"/>
            <w:r w:rsidR="00C812F1" w:rsidRPr="00333874">
              <w:rPr>
                <w:sz w:val="34"/>
                <w:szCs w:val="34"/>
              </w:rPr>
              <w:t>I.K</w:t>
            </w:r>
            <w:r w:rsidR="00C812F1" w:rsidRPr="00333874">
              <w:rPr>
                <w:caps w:val="0"/>
                <w:sz w:val="34"/>
                <w:szCs w:val="34"/>
              </w:rPr>
              <w:t>om</w:t>
            </w:r>
            <w:proofErr w:type="spellEnd"/>
            <w:proofErr w:type="gramEnd"/>
            <w:r w:rsidR="00C812F1" w:rsidRPr="00333874">
              <w:rPr>
                <w:sz w:val="34"/>
                <w:szCs w:val="34"/>
              </w:rPr>
              <w:t>.</w:t>
            </w:r>
          </w:p>
          <w:p w:rsidR="00C812F1" w:rsidRPr="00CF1A49" w:rsidRDefault="00C812F1" w:rsidP="00D84AB4">
            <w:pPr>
              <w:pStyle w:val="ContactInfo"/>
              <w:contextualSpacing w:val="0"/>
              <w:jc w:val="both"/>
            </w:pPr>
            <w:r>
              <w:t xml:space="preserve">Jl. Oriana IX Blok F8 No. 21, </w:t>
            </w:r>
            <w:r w:rsidR="00710CA2">
              <w:t xml:space="preserve">RT 002/RW 021, </w:t>
            </w:r>
            <w:proofErr w:type="spellStart"/>
            <w:r w:rsidR="00710CA2">
              <w:t>Perumahan</w:t>
            </w:r>
            <w:proofErr w:type="spellEnd"/>
            <w:r w:rsidR="00710CA2">
              <w:t xml:space="preserve"> </w:t>
            </w:r>
            <w:proofErr w:type="spellStart"/>
            <w:r>
              <w:t>Permata</w:t>
            </w:r>
            <w:proofErr w:type="spellEnd"/>
            <w:r>
              <w:t xml:space="preserve"> </w:t>
            </w:r>
            <w:proofErr w:type="spellStart"/>
            <w:r>
              <w:t>Bintaro</w:t>
            </w:r>
            <w:proofErr w:type="spellEnd"/>
            <w:r>
              <w:t xml:space="preserve">, </w:t>
            </w:r>
            <w:proofErr w:type="spellStart"/>
            <w:r>
              <w:t>Bintaro</w:t>
            </w:r>
            <w:proofErr w:type="spellEnd"/>
            <w:r>
              <w:t xml:space="preserve"> Jaya </w:t>
            </w:r>
            <w:proofErr w:type="spellStart"/>
            <w:r>
              <w:t>Sektor</w:t>
            </w:r>
            <w:proofErr w:type="spellEnd"/>
            <w:r>
              <w:t xml:space="preserve"> 9, </w:t>
            </w:r>
            <w:proofErr w:type="spellStart"/>
            <w:r w:rsidR="00710CA2">
              <w:t>Kel</w:t>
            </w:r>
            <w:proofErr w:type="spellEnd"/>
            <w:r w:rsidR="00710CA2">
              <w:t xml:space="preserve">. </w:t>
            </w:r>
            <w:proofErr w:type="spellStart"/>
            <w:r w:rsidR="00710CA2">
              <w:t>Jombang</w:t>
            </w:r>
            <w:proofErr w:type="spellEnd"/>
            <w:r w:rsidR="00710CA2">
              <w:t xml:space="preserve">, </w:t>
            </w:r>
            <w:proofErr w:type="spellStart"/>
            <w:r w:rsidR="00710CA2">
              <w:t>Kec</w:t>
            </w:r>
            <w:proofErr w:type="spellEnd"/>
            <w:r w:rsidR="00710CA2">
              <w:t xml:space="preserve">. </w:t>
            </w:r>
            <w:proofErr w:type="spellStart"/>
            <w:r w:rsidR="00710CA2">
              <w:t>Ciputat</w:t>
            </w:r>
            <w:proofErr w:type="spellEnd"/>
            <w:r w:rsidR="00710CA2">
              <w:t xml:space="preserve">, </w:t>
            </w:r>
            <w:r w:rsidR="003330BB">
              <w:t>Tangerang Selatan,</w:t>
            </w:r>
            <w:r w:rsidR="00710CA2">
              <w:t xml:space="preserve"> </w:t>
            </w:r>
            <w:proofErr w:type="spellStart"/>
            <w:r w:rsidR="00710CA2">
              <w:t>Banten</w:t>
            </w:r>
            <w:proofErr w:type="spellEnd"/>
            <w:r w:rsidR="00710CA2">
              <w:t>,</w:t>
            </w:r>
            <w:r w:rsidR="003330BB">
              <w:t xml:space="preserve"> </w:t>
            </w:r>
            <w:r>
              <w:t>15414.</w:t>
            </w:r>
          </w:p>
          <w:p w:rsidR="00692703" w:rsidRPr="00C812F1" w:rsidRDefault="002958B8" w:rsidP="00C812F1">
            <w:pPr>
              <w:pStyle w:val="ContactInfoEmphasis"/>
              <w:contextualSpacing w:val="0"/>
              <w:jc w:val="left"/>
            </w:pPr>
            <w:hyperlink r:id="rId9" w:history="1">
              <w:r w:rsidR="00C812F1" w:rsidRPr="00C812F1">
                <w:rPr>
                  <w:rStyle w:val="Hyperlink"/>
                  <w:color w:val="1D824C" w:themeColor="accent1"/>
                </w:rPr>
                <w:t>daffaardn10@gmail.com</w:t>
              </w:r>
            </w:hyperlink>
          </w:p>
          <w:p w:rsidR="00C812F1" w:rsidRPr="00CF1A49" w:rsidRDefault="002958B8" w:rsidP="00C812F1">
            <w:pPr>
              <w:pStyle w:val="ContactInfoEmphasis"/>
              <w:contextualSpacing w:val="0"/>
              <w:jc w:val="left"/>
            </w:pPr>
            <w:hyperlink r:id="rId10" w:history="1">
              <w:r w:rsidR="00C812F1" w:rsidRPr="00C812F1">
                <w:rPr>
                  <w:rStyle w:val="Hyperlink"/>
                  <w:color w:val="1D824C" w:themeColor="accent1"/>
                </w:rPr>
                <w:t>https://www.linkedin.com/in/daffa-muhammad-ardian-617a46204/</w:t>
              </w:r>
            </w:hyperlink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366565" w:rsidP="001A5ECD">
            <w:pPr>
              <w:contextualSpacing w:val="0"/>
              <w:jc w:val="both"/>
            </w:pPr>
            <w:r w:rsidRPr="00366565">
              <w:t>Learning by doing is my principle in order to improve skills and develop professionally. I am confident in my ability to produce innovative, creative and visionary thinking.</w:t>
            </w:r>
            <w:r w:rsidR="00615CA5">
              <w:t xml:space="preserve"> I have a career inte</w:t>
            </w:r>
            <w:r w:rsidR="002F7F8B">
              <w:t>rest in the fields of Public Relations</w:t>
            </w:r>
            <w:r w:rsidR="00615CA5">
              <w:t xml:space="preserve">, </w:t>
            </w:r>
            <w:r w:rsidR="003375F9">
              <w:t xml:space="preserve">Marketing Communication, </w:t>
            </w:r>
            <w:r w:rsidR="002F7F8B">
              <w:t>Product Management, Social Media Executive, Brand Activation Executive, and Business Development.</w:t>
            </w:r>
          </w:p>
        </w:tc>
      </w:tr>
    </w:tbl>
    <w:p w:rsidR="004E01EB" w:rsidRPr="00CF1A49" w:rsidRDefault="003470ED" w:rsidP="004E01EB">
      <w:pPr>
        <w:pStyle w:val="Heading1"/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C812F1">
        <w:tc>
          <w:tcPr>
            <w:tcW w:w="9290" w:type="dxa"/>
          </w:tcPr>
          <w:p w:rsidR="00DA1D6C" w:rsidRPr="00CF1A49" w:rsidRDefault="00DA1D6C" w:rsidP="00BB2923">
            <w:pPr>
              <w:pStyle w:val="Heading3"/>
              <w:contextualSpacing w:val="0"/>
              <w:jc w:val="both"/>
              <w:outlineLvl w:val="2"/>
            </w:pPr>
            <w:r>
              <w:t>2020</w:t>
            </w:r>
          </w:p>
          <w:p w:rsidR="00DA1D6C" w:rsidRPr="00CF1A49" w:rsidRDefault="00DA1D6C" w:rsidP="00BB2923">
            <w:pPr>
              <w:pStyle w:val="Heading2"/>
              <w:contextualSpacing w:val="0"/>
              <w:jc w:val="both"/>
              <w:outlineLvl w:val="1"/>
            </w:pPr>
            <w:r>
              <w:t>Public Relations</w:t>
            </w:r>
            <w:r w:rsidRPr="00CF1A49">
              <w:t xml:space="preserve">, </w:t>
            </w:r>
            <w:r>
              <w:rPr>
                <w:rStyle w:val="SubtleReference"/>
              </w:rPr>
              <w:t>PT Bintang anugrah SUrya semesta (BASS) training center &amp; consultant</w:t>
            </w:r>
          </w:p>
          <w:p w:rsidR="00DA1D6C" w:rsidRDefault="00DA1D6C" w:rsidP="00BB2923">
            <w:pPr>
              <w:jc w:val="both"/>
            </w:pPr>
            <w:r>
              <w:t>Internship</w:t>
            </w:r>
          </w:p>
          <w:p w:rsidR="009E5DF6" w:rsidRPr="00394A20" w:rsidRDefault="00394A20" w:rsidP="00BB2923">
            <w:pPr>
              <w:pStyle w:val="Heading3"/>
              <w:contextualSpacing w:val="0"/>
              <w:jc w:val="both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proofErr w:type="spellStart"/>
            <w:r w:rsidRPr="00394A20">
              <w:rPr>
                <w:rFonts w:eastAsiaTheme="minorHAnsi" w:cstheme="minorBidi"/>
                <w:b w:val="0"/>
                <w:caps w:val="0"/>
                <w:szCs w:val="22"/>
              </w:rPr>
              <w:t>Jobdesc</w:t>
            </w:r>
            <w:proofErr w:type="spellEnd"/>
            <w:r w:rsidRPr="00394A20">
              <w:rPr>
                <w:rFonts w:eastAsiaTheme="minorHAnsi" w:cstheme="minorBidi"/>
                <w:b w:val="0"/>
                <w:caps w:val="0"/>
                <w:szCs w:val="22"/>
              </w:rPr>
              <w:t xml:space="preserve">: Planning public relations programs, </w:t>
            </w:r>
            <w:proofErr w:type="gramStart"/>
            <w:r w:rsidRPr="00394A20">
              <w:rPr>
                <w:rFonts w:eastAsiaTheme="minorHAnsi" w:cstheme="minorBidi"/>
                <w:b w:val="0"/>
                <w:caps w:val="0"/>
                <w:szCs w:val="22"/>
              </w:rPr>
              <w:t>Maintaining</w:t>
            </w:r>
            <w:proofErr w:type="gramEnd"/>
            <w:r w:rsidRPr="00394A20">
              <w:rPr>
                <w:rFonts w:eastAsiaTheme="minorHAnsi" w:cstheme="minorBidi"/>
                <w:b w:val="0"/>
                <w:caps w:val="0"/>
                <w:szCs w:val="22"/>
              </w:rPr>
              <w:t xml:space="preserve"> relationships with the media, Conducting online seminars (Webinars), Making documentation of activities.</w:t>
            </w:r>
          </w:p>
          <w:p w:rsidR="00394A20" w:rsidRDefault="00394A20" w:rsidP="00C812F1">
            <w:pPr>
              <w:pStyle w:val="Heading3"/>
              <w:contextualSpacing w:val="0"/>
              <w:outlineLvl w:val="2"/>
            </w:pPr>
          </w:p>
          <w:p w:rsidR="00C812F1" w:rsidRPr="00CF1A49" w:rsidRDefault="00710CA2" w:rsidP="00BB2923">
            <w:pPr>
              <w:pStyle w:val="Heading3"/>
              <w:contextualSpacing w:val="0"/>
              <w:jc w:val="both"/>
              <w:outlineLvl w:val="2"/>
            </w:pPr>
            <w:r>
              <w:t>2020</w:t>
            </w:r>
            <w:r w:rsidR="003470ED">
              <w:t xml:space="preserve"> -</w:t>
            </w:r>
            <w:r w:rsidR="00C812F1" w:rsidRPr="00CF1A49">
              <w:t xml:space="preserve"> </w:t>
            </w:r>
            <w:r w:rsidR="003470ED">
              <w:t>now</w:t>
            </w:r>
          </w:p>
          <w:p w:rsidR="00C812F1" w:rsidRPr="00CF1A49" w:rsidRDefault="00394A20" w:rsidP="00BB2923">
            <w:pPr>
              <w:pStyle w:val="Heading2"/>
              <w:contextualSpacing w:val="0"/>
              <w:jc w:val="both"/>
              <w:outlineLvl w:val="1"/>
            </w:pPr>
            <w:r>
              <w:t>director</w:t>
            </w:r>
            <w:r w:rsidR="00C812F1" w:rsidRPr="00CF1A49">
              <w:t xml:space="preserve">, </w:t>
            </w:r>
            <w:r w:rsidR="00C812F1">
              <w:rPr>
                <w:rStyle w:val="SubtleReference"/>
              </w:rPr>
              <w:t>PT Bintang anugrah SUrya semesta (BASS) training center &amp; consultant</w:t>
            </w:r>
          </w:p>
          <w:p w:rsidR="00C812F1" w:rsidRDefault="00DA1D6C" w:rsidP="00BB2923">
            <w:pPr>
              <w:contextualSpacing w:val="0"/>
              <w:jc w:val="both"/>
            </w:pPr>
            <w:r>
              <w:t>Full-time</w:t>
            </w:r>
          </w:p>
          <w:p w:rsidR="00321174" w:rsidRDefault="00394A20" w:rsidP="00BB2923">
            <w:pPr>
              <w:pStyle w:val="Heading3"/>
              <w:contextualSpacing w:val="0"/>
              <w:jc w:val="both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proofErr w:type="spellStart"/>
            <w:r w:rsidRPr="00394A20">
              <w:rPr>
                <w:rFonts w:eastAsiaTheme="minorHAnsi" w:cstheme="minorBidi"/>
                <w:b w:val="0"/>
                <w:caps w:val="0"/>
                <w:szCs w:val="22"/>
              </w:rPr>
              <w:t>Jobdesc</w:t>
            </w:r>
            <w:proofErr w:type="spellEnd"/>
            <w:r w:rsidRPr="00394A20">
              <w:rPr>
                <w:rFonts w:eastAsiaTheme="minorHAnsi" w:cstheme="minorBidi"/>
                <w:b w:val="0"/>
                <w:caps w:val="0"/>
                <w:szCs w:val="22"/>
              </w:rPr>
              <w:t>: Making St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rategic Plans, making Macro/</w:t>
            </w:r>
            <w:r w:rsidRPr="00394A20">
              <w:rPr>
                <w:rFonts w:eastAsiaTheme="minorHAnsi" w:cstheme="minorBidi"/>
                <w:b w:val="0"/>
                <w:caps w:val="0"/>
                <w:szCs w:val="22"/>
              </w:rPr>
              <w:t>Micro Training Need Analysis (TNA), designing Standard Operating Procedures (SOP), conducting Instructor Mapping, carrying out marketing, and conducting MONEV (Monitoring and Evaluation).</w:t>
            </w:r>
          </w:p>
          <w:p w:rsidR="00394A20" w:rsidRDefault="00394A20" w:rsidP="00BB2923">
            <w:pPr>
              <w:pStyle w:val="Heading3"/>
              <w:contextualSpacing w:val="0"/>
              <w:jc w:val="both"/>
              <w:outlineLvl w:val="2"/>
            </w:pPr>
          </w:p>
          <w:p w:rsidR="00321174" w:rsidRPr="00CF1A49" w:rsidRDefault="00645948" w:rsidP="00BB2923">
            <w:pPr>
              <w:pStyle w:val="Heading3"/>
              <w:contextualSpacing w:val="0"/>
              <w:jc w:val="both"/>
              <w:outlineLvl w:val="2"/>
            </w:pPr>
            <w:r>
              <w:t>2021</w:t>
            </w:r>
            <w:r w:rsidR="003470ED">
              <w:t xml:space="preserve"> -</w:t>
            </w:r>
            <w:r w:rsidR="00321174" w:rsidRPr="00CF1A49">
              <w:t xml:space="preserve"> </w:t>
            </w:r>
            <w:r w:rsidR="003470ED">
              <w:t>now</w:t>
            </w:r>
          </w:p>
          <w:p w:rsidR="00321174" w:rsidRDefault="00394A20" w:rsidP="00BB2923">
            <w:pPr>
              <w:pStyle w:val="Heading2"/>
              <w:contextualSpacing w:val="0"/>
              <w:jc w:val="both"/>
              <w:outlineLvl w:val="1"/>
              <w:rPr>
                <w:rStyle w:val="SubtleReference"/>
              </w:rPr>
            </w:pPr>
            <w:r>
              <w:t>Instructor</w:t>
            </w:r>
            <w:r w:rsidR="00321174" w:rsidRPr="00CF1A49">
              <w:t xml:space="preserve">, </w:t>
            </w:r>
            <w:r w:rsidR="00321174">
              <w:rPr>
                <w:rStyle w:val="SubtleReference"/>
              </w:rPr>
              <w:t>PT Bintang anugrah SUrya semesta (BASS) training center &amp; consultant</w:t>
            </w:r>
          </w:p>
          <w:p w:rsidR="00321174" w:rsidRDefault="00DA1D6C" w:rsidP="00BB2923">
            <w:pPr>
              <w:contextualSpacing w:val="0"/>
              <w:jc w:val="both"/>
            </w:pPr>
            <w:r>
              <w:t>Freelance</w:t>
            </w:r>
          </w:p>
          <w:p w:rsidR="0057118A" w:rsidRDefault="00394A20" w:rsidP="00BB2923">
            <w:pPr>
              <w:contextualSpacing w:val="0"/>
              <w:jc w:val="both"/>
            </w:pPr>
            <w:proofErr w:type="spellStart"/>
            <w:r w:rsidRPr="00394A20">
              <w:t>Jobdesc</w:t>
            </w:r>
            <w:proofErr w:type="spellEnd"/>
            <w:r w:rsidRPr="00394A20">
              <w:t>: Planning the presentation of training materials, designing learning media, managing training tools and materials, conducting online/offline training, compiling job training modules, and compiling training programs.</w:t>
            </w:r>
          </w:p>
          <w:p w:rsidR="00394A20" w:rsidRDefault="00394A20" w:rsidP="00BB2923">
            <w:pPr>
              <w:contextualSpacing w:val="0"/>
              <w:jc w:val="both"/>
            </w:pPr>
          </w:p>
          <w:p w:rsidR="0057118A" w:rsidRPr="00CF1A49" w:rsidRDefault="0057118A" w:rsidP="00BB2923">
            <w:pPr>
              <w:pStyle w:val="Heading3"/>
              <w:contextualSpacing w:val="0"/>
              <w:jc w:val="both"/>
              <w:outlineLvl w:val="2"/>
            </w:pPr>
            <w:r>
              <w:t>2021</w:t>
            </w:r>
            <w:r w:rsidR="003470ED">
              <w:t xml:space="preserve"> -</w:t>
            </w:r>
            <w:r w:rsidRPr="00CF1A49">
              <w:t xml:space="preserve"> </w:t>
            </w:r>
            <w:r w:rsidR="003470ED">
              <w:t>now</w:t>
            </w:r>
          </w:p>
          <w:p w:rsidR="0057118A" w:rsidRDefault="00394A20" w:rsidP="00BB2923">
            <w:pPr>
              <w:pStyle w:val="Heading2"/>
              <w:contextualSpacing w:val="0"/>
              <w:jc w:val="both"/>
              <w:outlineLvl w:val="1"/>
              <w:rPr>
                <w:rStyle w:val="SubtleReference"/>
              </w:rPr>
            </w:pPr>
            <w:r>
              <w:t>Assessor of competency</w:t>
            </w:r>
            <w:r w:rsidR="0057118A" w:rsidRPr="00CF1A49">
              <w:t xml:space="preserve">, </w:t>
            </w:r>
            <w:r w:rsidR="0057118A">
              <w:rPr>
                <w:rStyle w:val="SubtleReference"/>
              </w:rPr>
              <w:t>Lembaga sertifikasi profesi Fasilitator, instruktur, &amp; Tenaga kepelatihan</w:t>
            </w:r>
          </w:p>
          <w:p w:rsidR="007551FF" w:rsidRDefault="00DA1D6C" w:rsidP="00BB2923">
            <w:pPr>
              <w:jc w:val="both"/>
            </w:pPr>
            <w:r>
              <w:t>Freelance</w:t>
            </w:r>
          </w:p>
          <w:p w:rsidR="00F37511" w:rsidRDefault="00394A20" w:rsidP="00BB2923">
            <w:pPr>
              <w:jc w:val="both"/>
            </w:pPr>
            <w:proofErr w:type="spellStart"/>
            <w:r w:rsidRPr="00394A20">
              <w:t>Jobdesc</w:t>
            </w:r>
            <w:proofErr w:type="spellEnd"/>
            <w:r w:rsidRPr="00394A20">
              <w:t xml:space="preserve">: Planning Activities and Assessment Processes, Carrying Out Assessments, </w:t>
            </w:r>
            <w:r w:rsidR="00856077">
              <w:t xml:space="preserve">and </w:t>
            </w:r>
            <w:bookmarkStart w:id="0" w:name="_GoBack"/>
            <w:bookmarkEnd w:id="0"/>
            <w:r w:rsidRPr="00394A20">
              <w:t>Contributing to Assessment Validation.</w:t>
            </w:r>
          </w:p>
          <w:p w:rsidR="00394A20" w:rsidRDefault="00394A20" w:rsidP="00BB2923">
            <w:pPr>
              <w:jc w:val="both"/>
            </w:pPr>
          </w:p>
          <w:p w:rsidR="00797CB5" w:rsidRPr="00CF1A49" w:rsidRDefault="00797CB5" w:rsidP="00BB2923">
            <w:pPr>
              <w:pStyle w:val="Heading3"/>
              <w:contextualSpacing w:val="0"/>
              <w:jc w:val="both"/>
              <w:outlineLvl w:val="2"/>
            </w:pPr>
            <w:r>
              <w:t>2022</w:t>
            </w:r>
            <w:r w:rsidR="003470ED">
              <w:t xml:space="preserve"> -</w:t>
            </w:r>
            <w:r w:rsidRPr="00CF1A49">
              <w:t xml:space="preserve"> </w:t>
            </w:r>
            <w:r w:rsidR="003470ED">
              <w:t>now</w:t>
            </w:r>
          </w:p>
          <w:p w:rsidR="00797CB5" w:rsidRDefault="00394A20" w:rsidP="00BB2923">
            <w:pPr>
              <w:pStyle w:val="Heading2"/>
              <w:contextualSpacing w:val="0"/>
              <w:jc w:val="both"/>
              <w:outlineLvl w:val="1"/>
              <w:rPr>
                <w:rStyle w:val="SubtleReference"/>
              </w:rPr>
            </w:pPr>
            <w:r>
              <w:t>Member</w:t>
            </w:r>
            <w:r w:rsidR="00797CB5" w:rsidRPr="00CF1A49">
              <w:t xml:space="preserve">, </w:t>
            </w:r>
            <w:r w:rsidR="00797CB5">
              <w:rPr>
                <w:rStyle w:val="SubtleReference"/>
              </w:rPr>
              <w:t>himpunan pengusaha muda indonesia (hipmi jaya)</w:t>
            </w:r>
          </w:p>
          <w:p w:rsidR="00797CB5" w:rsidRDefault="00797CB5" w:rsidP="00BB2923">
            <w:pPr>
              <w:jc w:val="both"/>
            </w:pPr>
            <w:r>
              <w:lastRenderedPageBreak/>
              <w:t>Freelance</w:t>
            </w:r>
          </w:p>
          <w:p w:rsidR="0057118A" w:rsidRPr="00CF1A49" w:rsidRDefault="00394A20" w:rsidP="00BB2923">
            <w:pPr>
              <w:jc w:val="both"/>
            </w:pPr>
            <w:proofErr w:type="spellStart"/>
            <w:r w:rsidRPr="00394A20">
              <w:t>Jobdesc</w:t>
            </w:r>
            <w:proofErr w:type="spellEnd"/>
            <w:r w:rsidRPr="00394A20">
              <w:t>: Implement programs to support organizational objectives</w:t>
            </w:r>
          </w:p>
        </w:tc>
      </w:tr>
    </w:tbl>
    <w:p w:rsidR="00DA59AA" w:rsidRPr="00CF1A49" w:rsidRDefault="00B93107" w:rsidP="0097790C">
      <w:pPr>
        <w:pStyle w:val="Heading1"/>
      </w:pPr>
      <w:r>
        <w:lastRenderedPageBreak/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C812F1">
        <w:tc>
          <w:tcPr>
            <w:tcW w:w="9290" w:type="dxa"/>
          </w:tcPr>
          <w:p w:rsidR="001D0BF1" w:rsidRPr="00CF1A49" w:rsidRDefault="003470ED" w:rsidP="00BB2923">
            <w:pPr>
              <w:pStyle w:val="Heading3"/>
              <w:contextualSpacing w:val="0"/>
              <w:jc w:val="both"/>
              <w:outlineLvl w:val="2"/>
            </w:pPr>
            <w:r>
              <w:t xml:space="preserve">2017 - </w:t>
            </w:r>
            <w:r w:rsidR="00C812F1">
              <w:t>2021</w:t>
            </w:r>
          </w:p>
          <w:p w:rsidR="001D0BF1" w:rsidRPr="00CF1A49" w:rsidRDefault="00B93107" w:rsidP="00BB2923">
            <w:pPr>
              <w:pStyle w:val="Heading2"/>
              <w:contextualSpacing w:val="0"/>
              <w:jc w:val="both"/>
              <w:outlineLvl w:val="1"/>
            </w:pPr>
            <w:r>
              <w:t>bachelor’s degree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LSPR Communication &amp; business institute</w:t>
            </w:r>
          </w:p>
          <w:p w:rsidR="007538DC" w:rsidRPr="00CF1A49" w:rsidRDefault="00B93107" w:rsidP="00BB2923">
            <w:pPr>
              <w:contextualSpacing w:val="0"/>
              <w:jc w:val="both"/>
            </w:pPr>
            <w:r>
              <w:t>Concentration:</w:t>
            </w:r>
            <w:r w:rsidR="00C812F1">
              <w:t xml:space="preserve"> Public Relations</w:t>
            </w:r>
          </w:p>
        </w:tc>
      </w:tr>
    </w:tbl>
    <w:p w:rsidR="003F19E4" w:rsidRPr="00CF1A49" w:rsidRDefault="003F19E4" w:rsidP="003F19E4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3F19E4" w:rsidRPr="00CF1A49" w:rsidTr="00BA13FC">
        <w:tc>
          <w:tcPr>
            <w:tcW w:w="9290" w:type="dxa"/>
          </w:tcPr>
          <w:p w:rsidR="003F19E4" w:rsidRPr="00CF1A49" w:rsidRDefault="003F19E4" w:rsidP="00BB2923">
            <w:pPr>
              <w:pStyle w:val="Heading3"/>
              <w:contextualSpacing w:val="0"/>
              <w:jc w:val="both"/>
              <w:outlineLvl w:val="2"/>
            </w:pPr>
            <w:r>
              <w:t>2019</w:t>
            </w:r>
          </w:p>
          <w:p w:rsidR="003F19E4" w:rsidRPr="00CF1A49" w:rsidRDefault="003F19E4" w:rsidP="00BB2923">
            <w:pPr>
              <w:pStyle w:val="Heading2"/>
              <w:contextualSpacing w:val="0"/>
              <w:jc w:val="both"/>
              <w:outlineLvl w:val="1"/>
            </w:pPr>
            <w:r>
              <w:t>Creative Public relations and publicity: second chance for success</w:t>
            </w:r>
            <w:r w:rsidRPr="00CF1A49">
              <w:t xml:space="preserve">, </w:t>
            </w:r>
            <w:r>
              <w:rPr>
                <w:rStyle w:val="SubtleReference"/>
              </w:rPr>
              <w:t>LSPR Communication &amp; business institute</w:t>
            </w:r>
          </w:p>
          <w:p w:rsidR="003F19E4" w:rsidRDefault="003F19E4" w:rsidP="00BB2923">
            <w:pPr>
              <w:contextualSpacing w:val="0"/>
              <w:jc w:val="both"/>
            </w:pPr>
            <w:r>
              <w:t>Public Relations</w:t>
            </w:r>
            <w:r w:rsidR="00F87378">
              <w:t xml:space="preserve"> Campaign</w:t>
            </w:r>
          </w:p>
          <w:p w:rsidR="003F19E4" w:rsidRDefault="003F19E4" w:rsidP="00BB2923">
            <w:pPr>
              <w:contextualSpacing w:val="0"/>
              <w:jc w:val="both"/>
            </w:pPr>
          </w:p>
          <w:p w:rsidR="003F19E4" w:rsidRPr="00CF1A49" w:rsidRDefault="00F87378" w:rsidP="00BB2923">
            <w:pPr>
              <w:pStyle w:val="Heading3"/>
              <w:contextualSpacing w:val="0"/>
              <w:jc w:val="both"/>
              <w:outlineLvl w:val="2"/>
            </w:pPr>
            <w:r>
              <w:t>2020</w:t>
            </w:r>
          </w:p>
          <w:p w:rsidR="00F87378" w:rsidRDefault="003F19E4" w:rsidP="00BB2923">
            <w:pPr>
              <w:pStyle w:val="Heading2"/>
              <w:contextualSpacing w:val="0"/>
              <w:jc w:val="both"/>
              <w:outlineLvl w:val="1"/>
            </w:pPr>
            <w:r>
              <w:t>Public relations showcase 2020: shopee business ethic through communication and education (shopeesticated)</w:t>
            </w:r>
            <w:r w:rsidR="00F87378">
              <w:t>,</w:t>
            </w:r>
          </w:p>
          <w:p w:rsidR="003F19E4" w:rsidRPr="00CF1A49" w:rsidRDefault="003F19E4" w:rsidP="00BB2923">
            <w:pPr>
              <w:pStyle w:val="Heading2"/>
              <w:contextualSpacing w:val="0"/>
              <w:jc w:val="both"/>
              <w:outlineLvl w:val="1"/>
            </w:pPr>
            <w:r>
              <w:rPr>
                <w:rStyle w:val="SubtleReference"/>
              </w:rPr>
              <w:t>LSPR Communication &amp; business institute</w:t>
            </w:r>
          </w:p>
          <w:p w:rsidR="003F19E4" w:rsidRDefault="003F19E4" w:rsidP="00BB2923">
            <w:pPr>
              <w:contextualSpacing w:val="0"/>
              <w:jc w:val="both"/>
            </w:pPr>
            <w:r>
              <w:t>Documentation</w:t>
            </w:r>
          </w:p>
          <w:p w:rsidR="003F19E4" w:rsidRDefault="003F19E4" w:rsidP="00BB2923">
            <w:pPr>
              <w:contextualSpacing w:val="0"/>
              <w:jc w:val="both"/>
            </w:pPr>
          </w:p>
          <w:p w:rsidR="003F19E4" w:rsidRPr="00CF1A49" w:rsidRDefault="00F87378" w:rsidP="00BB2923">
            <w:pPr>
              <w:pStyle w:val="Heading3"/>
              <w:contextualSpacing w:val="0"/>
              <w:jc w:val="both"/>
              <w:outlineLvl w:val="2"/>
            </w:pPr>
            <w:r>
              <w:t>2020 - 2021</w:t>
            </w:r>
          </w:p>
          <w:p w:rsidR="00F87378" w:rsidRDefault="003F19E4" w:rsidP="00BB2923">
            <w:pPr>
              <w:pStyle w:val="Heading2"/>
              <w:contextualSpacing w:val="0"/>
              <w:jc w:val="both"/>
              <w:outlineLvl w:val="1"/>
            </w:pPr>
            <w:r>
              <w:t xml:space="preserve">Corporate social responsibility (csr): Ciao, </w:t>
            </w:r>
            <w:proofErr w:type="gramStart"/>
            <w:r>
              <w:t>frienemy!</w:t>
            </w:r>
            <w:r w:rsidR="00F87378">
              <w:t>,</w:t>
            </w:r>
            <w:proofErr w:type="gramEnd"/>
          </w:p>
          <w:p w:rsidR="003F19E4" w:rsidRPr="00CF1A49" w:rsidRDefault="003F19E4" w:rsidP="00BB2923">
            <w:pPr>
              <w:pStyle w:val="Heading2"/>
              <w:contextualSpacing w:val="0"/>
              <w:jc w:val="both"/>
              <w:outlineLvl w:val="1"/>
            </w:pPr>
            <w:r>
              <w:rPr>
                <w:rStyle w:val="SubtleReference"/>
              </w:rPr>
              <w:t>LSPR Communication &amp; business institute</w:t>
            </w:r>
          </w:p>
          <w:p w:rsidR="003F19E4" w:rsidRDefault="00F87378" w:rsidP="00BB2923">
            <w:pPr>
              <w:contextualSpacing w:val="0"/>
              <w:jc w:val="both"/>
            </w:pPr>
            <w:r>
              <w:t>Communication Team</w:t>
            </w:r>
          </w:p>
          <w:p w:rsidR="003F19E4" w:rsidRDefault="003F19E4" w:rsidP="00BB2923">
            <w:pPr>
              <w:contextualSpacing w:val="0"/>
              <w:jc w:val="both"/>
            </w:pPr>
          </w:p>
          <w:p w:rsidR="003F19E4" w:rsidRPr="00CF1A49" w:rsidRDefault="00F87378" w:rsidP="00BB2923">
            <w:pPr>
              <w:pStyle w:val="Heading3"/>
              <w:contextualSpacing w:val="0"/>
              <w:jc w:val="both"/>
              <w:outlineLvl w:val="2"/>
            </w:pPr>
            <w:r>
              <w:t>2020 - 2021</w:t>
            </w:r>
          </w:p>
          <w:p w:rsidR="00F87378" w:rsidRDefault="00F87378" w:rsidP="00BB2923">
            <w:pPr>
              <w:pStyle w:val="Heading2"/>
              <w:contextualSpacing w:val="0"/>
              <w:jc w:val="both"/>
              <w:outlineLvl w:val="1"/>
            </w:pPr>
            <w:r>
              <w:t>public relations research (qualitative)</w:t>
            </w:r>
            <w:r w:rsidR="003F19E4">
              <w:t xml:space="preserve">: </w:t>
            </w:r>
            <w:r>
              <w:t xml:space="preserve">the role of public relations of pt bass training center </w:t>
            </w:r>
            <w:r w:rsidR="00BB2923">
              <w:t>&amp; consultant in corporate public</w:t>
            </w:r>
            <w:r>
              <w:t xml:space="preserve"> communications,</w:t>
            </w:r>
          </w:p>
          <w:p w:rsidR="003F19E4" w:rsidRPr="00CF1A49" w:rsidRDefault="003F19E4" w:rsidP="00BB2923">
            <w:pPr>
              <w:pStyle w:val="Heading2"/>
              <w:contextualSpacing w:val="0"/>
              <w:jc w:val="both"/>
              <w:outlineLvl w:val="1"/>
            </w:pPr>
            <w:r>
              <w:rPr>
                <w:rStyle w:val="SubtleReference"/>
              </w:rPr>
              <w:t>LSPR Communication &amp; business institute</w:t>
            </w:r>
          </w:p>
          <w:p w:rsidR="003F19E4" w:rsidRDefault="003F19E4" w:rsidP="00BB2923">
            <w:pPr>
              <w:contextualSpacing w:val="0"/>
              <w:jc w:val="both"/>
            </w:pPr>
            <w:r>
              <w:t xml:space="preserve">Public Relations </w:t>
            </w:r>
            <w:r w:rsidR="00F87378">
              <w:t>Research (Qualitative)</w:t>
            </w:r>
          </w:p>
          <w:p w:rsidR="003F19E4" w:rsidRDefault="003F19E4" w:rsidP="00BB2923">
            <w:pPr>
              <w:contextualSpacing w:val="0"/>
              <w:jc w:val="both"/>
            </w:pPr>
          </w:p>
          <w:p w:rsidR="003F19E4" w:rsidRPr="00CF1A49" w:rsidRDefault="00F87378" w:rsidP="00BB2923">
            <w:pPr>
              <w:pStyle w:val="Heading3"/>
              <w:contextualSpacing w:val="0"/>
              <w:jc w:val="both"/>
              <w:outlineLvl w:val="2"/>
            </w:pPr>
            <w:r>
              <w:t>2021</w:t>
            </w:r>
          </w:p>
          <w:p w:rsidR="003F19E4" w:rsidRPr="00CF1A49" w:rsidRDefault="00F87378" w:rsidP="00BB2923">
            <w:pPr>
              <w:pStyle w:val="Heading2"/>
              <w:contextualSpacing w:val="0"/>
              <w:jc w:val="both"/>
              <w:outlineLvl w:val="1"/>
            </w:pPr>
            <w:r>
              <w:t>micro training need analysis (tna)</w:t>
            </w:r>
            <w:r w:rsidR="003F19E4" w:rsidRPr="00CF1A49">
              <w:t xml:space="preserve">, </w:t>
            </w:r>
            <w:r>
              <w:rPr>
                <w:rStyle w:val="SubtleReference"/>
              </w:rPr>
              <w:t>pt bintang anugrah surya semesta</w:t>
            </w:r>
          </w:p>
          <w:p w:rsidR="003F19E4" w:rsidRDefault="00F87378" w:rsidP="00BB2923">
            <w:pPr>
              <w:contextualSpacing w:val="0"/>
              <w:jc w:val="both"/>
            </w:pPr>
            <w:r>
              <w:t>Micro Training Need Analysis (TNA) Research</w:t>
            </w:r>
          </w:p>
          <w:p w:rsidR="003F19E4" w:rsidRDefault="003F19E4" w:rsidP="00BB2923">
            <w:pPr>
              <w:contextualSpacing w:val="0"/>
              <w:jc w:val="both"/>
            </w:pPr>
          </w:p>
          <w:p w:rsidR="003F19E4" w:rsidRPr="00CF1A49" w:rsidRDefault="00F87378" w:rsidP="00BB2923">
            <w:pPr>
              <w:pStyle w:val="Heading3"/>
              <w:contextualSpacing w:val="0"/>
              <w:jc w:val="both"/>
              <w:outlineLvl w:val="2"/>
            </w:pPr>
            <w:r>
              <w:t>2021</w:t>
            </w:r>
          </w:p>
          <w:p w:rsidR="003F19E4" w:rsidRPr="00CF1A49" w:rsidRDefault="00F87378" w:rsidP="00BB2923">
            <w:pPr>
              <w:pStyle w:val="Heading2"/>
              <w:contextualSpacing w:val="0"/>
              <w:jc w:val="both"/>
              <w:outlineLvl w:val="1"/>
            </w:pPr>
            <w:r>
              <w:t>Monitoring the implementation</w:t>
            </w:r>
            <w:r w:rsidR="00707D8D">
              <w:t xml:space="preserve"> of mandatory company certification</w:t>
            </w:r>
            <w:r w:rsidR="003F19E4" w:rsidRPr="00CF1A49">
              <w:t xml:space="preserve">, </w:t>
            </w:r>
            <w:r w:rsidR="00707D8D">
              <w:rPr>
                <w:rStyle w:val="SubtleReference"/>
              </w:rPr>
              <w:t>Dinas ketenagakerjaan kota tangerang selatan</w:t>
            </w:r>
          </w:p>
          <w:p w:rsidR="003F19E4" w:rsidRDefault="00707D8D" w:rsidP="00BB2923">
            <w:pPr>
              <w:contextualSpacing w:val="0"/>
              <w:jc w:val="both"/>
            </w:pPr>
            <w:r>
              <w:t>Monitoring The Implementation of Mandatory</w:t>
            </w:r>
            <w:r w:rsidR="00BB2923">
              <w:t xml:space="preserve"> Company Certification Program</w:t>
            </w:r>
          </w:p>
          <w:p w:rsidR="003F19E4" w:rsidRDefault="003F19E4" w:rsidP="00BB2923">
            <w:pPr>
              <w:contextualSpacing w:val="0"/>
              <w:jc w:val="both"/>
            </w:pPr>
          </w:p>
          <w:p w:rsidR="003F19E4" w:rsidRPr="00CF1A49" w:rsidRDefault="00707D8D" w:rsidP="00BB2923">
            <w:pPr>
              <w:pStyle w:val="Heading3"/>
              <w:contextualSpacing w:val="0"/>
              <w:jc w:val="both"/>
              <w:outlineLvl w:val="2"/>
            </w:pPr>
            <w:r>
              <w:t>2021</w:t>
            </w:r>
          </w:p>
          <w:p w:rsidR="003F19E4" w:rsidRPr="00CF1A49" w:rsidRDefault="00707D8D" w:rsidP="00BB2923">
            <w:pPr>
              <w:pStyle w:val="Heading2"/>
              <w:contextualSpacing w:val="0"/>
              <w:jc w:val="both"/>
              <w:outlineLvl w:val="1"/>
            </w:pPr>
            <w:r>
              <w:t>strategic plan</w:t>
            </w:r>
            <w:r w:rsidR="003F19E4" w:rsidRPr="00CF1A49">
              <w:t xml:space="preserve">, </w:t>
            </w:r>
            <w:r>
              <w:rPr>
                <w:rStyle w:val="SubtleReference"/>
              </w:rPr>
              <w:t>pt bintang anugrah surya semesta</w:t>
            </w:r>
          </w:p>
          <w:p w:rsidR="003F19E4" w:rsidRPr="00CF1A49" w:rsidRDefault="00707D8D" w:rsidP="00BB2923">
            <w:pPr>
              <w:contextualSpacing w:val="0"/>
              <w:jc w:val="both"/>
            </w:pPr>
            <w:r>
              <w:t>Strategic Plan for 2021-2023</w:t>
            </w:r>
          </w:p>
        </w:tc>
      </w:tr>
    </w:tbl>
    <w:p w:rsidR="00486277" w:rsidRPr="00CF1A49" w:rsidRDefault="00B93107" w:rsidP="00486277">
      <w:pPr>
        <w:pStyle w:val="Heading1"/>
      </w:pPr>
      <w:r>
        <w:lastRenderedPageBreak/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8068A6" w:rsidRPr="00CE1F18" w:rsidRDefault="008068A6" w:rsidP="00BB2923">
            <w:pPr>
              <w:pStyle w:val="ListBullet"/>
              <w:contextualSpacing w:val="0"/>
              <w:jc w:val="both"/>
            </w:pPr>
            <w:r w:rsidRPr="00CE1F18">
              <w:t>Communication</w:t>
            </w:r>
          </w:p>
          <w:p w:rsidR="009E5DF6" w:rsidRPr="00CE1F18" w:rsidRDefault="009E5DF6" w:rsidP="00BB2923">
            <w:pPr>
              <w:pStyle w:val="ListBullet"/>
              <w:contextualSpacing w:val="0"/>
              <w:jc w:val="both"/>
            </w:pPr>
            <w:r w:rsidRPr="00CE1F18">
              <w:t>Leadership</w:t>
            </w:r>
          </w:p>
          <w:p w:rsidR="009E5DF6" w:rsidRPr="00CE1F18" w:rsidRDefault="009E5DF6" w:rsidP="00BB2923">
            <w:pPr>
              <w:pStyle w:val="ListBullet"/>
              <w:contextualSpacing w:val="0"/>
              <w:jc w:val="both"/>
            </w:pPr>
            <w:r w:rsidRPr="00CE1F18">
              <w:t>Teamwork</w:t>
            </w:r>
          </w:p>
          <w:p w:rsidR="009E5DF6" w:rsidRPr="00CE1F18" w:rsidRDefault="009E5DF6" w:rsidP="00BB2923">
            <w:pPr>
              <w:pStyle w:val="ListBullet"/>
              <w:contextualSpacing w:val="0"/>
              <w:jc w:val="both"/>
            </w:pPr>
            <w:r w:rsidRPr="00CE1F18">
              <w:t>Self-Management</w:t>
            </w:r>
          </w:p>
          <w:p w:rsidR="009E5DF6" w:rsidRPr="00CE1F18" w:rsidRDefault="009E5DF6" w:rsidP="00BB2923">
            <w:pPr>
              <w:pStyle w:val="ListBullet"/>
              <w:contextualSpacing w:val="0"/>
              <w:jc w:val="both"/>
            </w:pPr>
            <w:r w:rsidRPr="00CE1F18">
              <w:t>Critical Thinking</w:t>
            </w:r>
          </w:p>
          <w:p w:rsidR="008068A6" w:rsidRPr="00CE1F18" w:rsidRDefault="00CE1F18" w:rsidP="00BB2923">
            <w:pPr>
              <w:pStyle w:val="ListBullet"/>
              <w:contextualSpacing w:val="0"/>
              <w:jc w:val="both"/>
            </w:pPr>
            <w:r w:rsidRPr="00CE1F18">
              <w:t>Analytical</w:t>
            </w:r>
          </w:p>
          <w:p w:rsidR="009E5DF6" w:rsidRPr="00CE1F18" w:rsidRDefault="009E5DF6" w:rsidP="00BB2923">
            <w:pPr>
              <w:pStyle w:val="ListBullet"/>
              <w:contextualSpacing w:val="0"/>
              <w:jc w:val="both"/>
            </w:pPr>
            <w:r w:rsidRPr="00CE1F18">
              <w:t xml:space="preserve">Planning and </w:t>
            </w:r>
            <w:proofErr w:type="spellStart"/>
            <w:r w:rsidRPr="00CE1F18">
              <w:t>Organising</w:t>
            </w:r>
            <w:proofErr w:type="spellEnd"/>
          </w:p>
          <w:p w:rsidR="00F37511" w:rsidRPr="00CE1F18" w:rsidRDefault="00F37511" w:rsidP="00BB2923">
            <w:pPr>
              <w:pStyle w:val="ListBullet"/>
              <w:contextualSpacing w:val="0"/>
              <w:jc w:val="both"/>
            </w:pPr>
            <w:r w:rsidRPr="00CE1F18">
              <w:t>Problem Solving</w:t>
            </w:r>
          </w:p>
        </w:tc>
        <w:tc>
          <w:tcPr>
            <w:tcW w:w="4675" w:type="dxa"/>
            <w:tcMar>
              <w:left w:w="360" w:type="dxa"/>
            </w:tcMar>
          </w:tcPr>
          <w:p w:rsidR="00CE1F18" w:rsidRPr="00CE1F18" w:rsidRDefault="00CE1F18" w:rsidP="00BB2923">
            <w:pPr>
              <w:pStyle w:val="ListBullet"/>
              <w:contextualSpacing w:val="0"/>
              <w:jc w:val="both"/>
            </w:pPr>
            <w:r w:rsidRPr="00CE1F18">
              <w:t>Negotiation</w:t>
            </w:r>
          </w:p>
          <w:p w:rsidR="00F37511" w:rsidRPr="00CE1F18" w:rsidRDefault="00F37511" w:rsidP="00BB2923">
            <w:pPr>
              <w:pStyle w:val="ListBullet"/>
              <w:contextualSpacing w:val="0"/>
              <w:jc w:val="both"/>
            </w:pPr>
            <w:r w:rsidRPr="00CE1F18">
              <w:t>Initiative</w:t>
            </w:r>
          </w:p>
          <w:p w:rsidR="00F37511" w:rsidRPr="00CE1F18" w:rsidRDefault="00F37511" w:rsidP="00BB2923">
            <w:pPr>
              <w:pStyle w:val="ListBullet"/>
              <w:contextualSpacing w:val="0"/>
              <w:jc w:val="both"/>
            </w:pPr>
            <w:r w:rsidRPr="00CE1F18">
              <w:t>Fast Learning</w:t>
            </w:r>
          </w:p>
          <w:p w:rsidR="00F37511" w:rsidRPr="00CE1F18" w:rsidRDefault="00F37511" w:rsidP="00BB2923">
            <w:pPr>
              <w:pStyle w:val="ListBullet"/>
              <w:contextualSpacing w:val="0"/>
              <w:jc w:val="both"/>
            </w:pPr>
            <w:r w:rsidRPr="00CE1F18">
              <w:t>Technology</w:t>
            </w:r>
          </w:p>
          <w:p w:rsidR="00F37511" w:rsidRPr="00CE1F18" w:rsidRDefault="00F37511" w:rsidP="00BB2923">
            <w:pPr>
              <w:pStyle w:val="ListBullet"/>
              <w:contextualSpacing w:val="0"/>
              <w:jc w:val="both"/>
            </w:pPr>
            <w:r w:rsidRPr="00CE1F18">
              <w:t>Copywriting</w:t>
            </w:r>
          </w:p>
          <w:p w:rsidR="00F37511" w:rsidRPr="00CE1F18" w:rsidRDefault="00F37511" w:rsidP="00BB2923">
            <w:pPr>
              <w:pStyle w:val="ListBullet"/>
              <w:contextualSpacing w:val="0"/>
              <w:jc w:val="both"/>
            </w:pPr>
            <w:r w:rsidRPr="00CE1F18">
              <w:t>Marketing</w:t>
            </w:r>
          </w:p>
          <w:p w:rsidR="008068A6" w:rsidRPr="00CE1F18" w:rsidRDefault="008068A6" w:rsidP="00BB2923">
            <w:pPr>
              <w:pStyle w:val="ListBullet"/>
              <w:contextualSpacing w:val="0"/>
              <w:jc w:val="both"/>
            </w:pPr>
            <w:r w:rsidRPr="00CE1F18">
              <w:t>Customer Service Professional</w:t>
            </w:r>
          </w:p>
          <w:p w:rsidR="009E5DF6" w:rsidRPr="00CE1F18" w:rsidRDefault="00993E9D" w:rsidP="00BB2923">
            <w:pPr>
              <w:pStyle w:val="ListBullet"/>
              <w:contextualSpacing w:val="0"/>
              <w:jc w:val="both"/>
            </w:pPr>
            <w:r w:rsidRPr="00CE1F18">
              <w:t>English</w:t>
            </w:r>
          </w:p>
        </w:tc>
      </w:tr>
    </w:tbl>
    <w:p w:rsidR="00AD782D" w:rsidRPr="00CF1A49" w:rsidRDefault="00B93107" w:rsidP="0062312F">
      <w:pPr>
        <w:pStyle w:val="Heading1"/>
      </w:pPr>
      <w:r>
        <w:t>licenses &amp; certifications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80DDE" w:rsidRPr="006E1507" w:rsidTr="00F8388F">
        <w:tc>
          <w:tcPr>
            <w:tcW w:w="4675" w:type="dxa"/>
          </w:tcPr>
          <w:p w:rsidR="00F80DDE" w:rsidRDefault="00F37511" w:rsidP="00BB2923">
            <w:pPr>
              <w:pStyle w:val="ListBullet"/>
              <w:contextualSpacing w:val="0"/>
              <w:jc w:val="both"/>
            </w:pPr>
            <w:r>
              <w:t>Public Relations Officer</w:t>
            </w:r>
            <w:r w:rsidR="00707D8D">
              <w:t xml:space="preserve"> BNSP Certificate</w:t>
            </w:r>
          </w:p>
          <w:p w:rsidR="00F37511" w:rsidRDefault="00F37511" w:rsidP="00BB2923">
            <w:pPr>
              <w:pStyle w:val="ListBullet"/>
              <w:contextualSpacing w:val="0"/>
              <w:jc w:val="both"/>
            </w:pPr>
            <w:r>
              <w:t>Coordinating of Work Training Center</w:t>
            </w:r>
            <w:r w:rsidR="00707D8D">
              <w:t xml:space="preserve"> BNSP Certificate</w:t>
            </w:r>
          </w:p>
          <w:p w:rsidR="00F37511" w:rsidRPr="006E1507" w:rsidRDefault="00F37511" w:rsidP="00BB2923">
            <w:pPr>
              <w:pStyle w:val="ListBullet"/>
              <w:contextualSpacing w:val="0"/>
              <w:jc w:val="both"/>
            </w:pPr>
            <w:r>
              <w:t>Qualification Competency Certification Scheme 3</w:t>
            </w:r>
            <w:r w:rsidR="00707D8D">
              <w:t xml:space="preserve"> BNSP Certificate</w:t>
            </w:r>
          </w:p>
        </w:tc>
        <w:tc>
          <w:tcPr>
            <w:tcW w:w="4675" w:type="dxa"/>
            <w:tcMar>
              <w:left w:w="360" w:type="dxa"/>
            </w:tcMar>
          </w:tcPr>
          <w:p w:rsidR="00F37511" w:rsidRDefault="00F37511" w:rsidP="00BB2923">
            <w:pPr>
              <w:pStyle w:val="ListBullet"/>
              <w:contextualSpacing w:val="0"/>
              <w:jc w:val="both"/>
            </w:pPr>
            <w:r>
              <w:t xml:space="preserve">Assessor </w:t>
            </w:r>
            <w:proofErr w:type="gramStart"/>
            <w:r>
              <w:t>Of</w:t>
            </w:r>
            <w:proofErr w:type="gramEnd"/>
            <w:r>
              <w:t xml:space="preserve"> Competency</w:t>
            </w:r>
            <w:r w:rsidR="00707D8D">
              <w:t xml:space="preserve"> BNSP Certificate</w:t>
            </w:r>
          </w:p>
          <w:p w:rsidR="00F80DDE" w:rsidRDefault="009751DE" w:rsidP="00BB2923">
            <w:pPr>
              <w:pStyle w:val="ListBullet"/>
              <w:contextualSpacing w:val="0"/>
              <w:jc w:val="both"/>
            </w:pPr>
            <w:r>
              <w:t xml:space="preserve">Best </w:t>
            </w:r>
            <w:r w:rsidR="00F37511">
              <w:t>Project Award</w:t>
            </w:r>
            <w:r w:rsidR="00707D8D">
              <w:t xml:space="preserve"> </w:t>
            </w:r>
            <w:r w:rsidR="00F37511">
              <w:t xml:space="preserve">Certificate </w:t>
            </w:r>
            <w:r w:rsidR="00BD2886" w:rsidRPr="00BD2886">
              <w:t>“SHOPEESTICATED”</w:t>
            </w:r>
            <w:r w:rsidR="002C0A3B">
              <w:t xml:space="preserve"> (Documentation </w:t>
            </w:r>
            <w:r w:rsidR="00F37511">
              <w:t>Division)</w:t>
            </w:r>
          </w:p>
          <w:p w:rsidR="00707D8D" w:rsidRPr="006E1507" w:rsidRDefault="009751DE" w:rsidP="00BB2923">
            <w:pPr>
              <w:pStyle w:val="ListBullet"/>
              <w:contextualSpacing w:val="0"/>
              <w:jc w:val="both"/>
            </w:pPr>
            <w:r>
              <w:t>Certificate of Appreciation: Participating in Research Centre’s Book Discussion “</w:t>
            </w:r>
            <w:r w:rsidR="00D42A8B">
              <w:t>Adapt o</w:t>
            </w:r>
            <w:r>
              <w:t>r Die”</w:t>
            </w:r>
          </w:p>
        </w:tc>
      </w:tr>
    </w:tbl>
    <w:p w:rsidR="00B93107" w:rsidRPr="006E1507" w:rsidRDefault="00B93107" w:rsidP="003F19E4">
      <w:pPr>
        <w:jc w:val="both"/>
      </w:pPr>
    </w:p>
    <w:sectPr w:rsidR="00B93107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8B8" w:rsidRDefault="002958B8" w:rsidP="0068194B">
      <w:r>
        <w:separator/>
      </w:r>
    </w:p>
    <w:p w:rsidR="002958B8" w:rsidRDefault="002958B8"/>
    <w:p w:rsidR="002958B8" w:rsidRDefault="002958B8"/>
  </w:endnote>
  <w:endnote w:type="continuationSeparator" w:id="0">
    <w:p w:rsidR="002958B8" w:rsidRDefault="002958B8" w:rsidP="0068194B">
      <w:r>
        <w:continuationSeparator/>
      </w:r>
    </w:p>
    <w:p w:rsidR="002958B8" w:rsidRDefault="002958B8"/>
    <w:p w:rsidR="002958B8" w:rsidRDefault="0029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60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8B8" w:rsidRDefault="002958B8" w:rsidP="0068194B">
      <w:r>
        <w:separator/>
      </w:r>
    </w:p>
    <w:p w:rsidR="002958B8" w:rsidRDefault="002958B8"/>
    <w:p w:rsidR="002958B8" w:rsidRDefault="002958B8"/>
  </w:footnote>
  <w:footnote w:type="continuationSeparator" w:id="0">
    <w:p w:rsidR="002958B8" w:rsidRDefault="002958B8" w:rsidP="0068194B">
      <w:r>
        <w:continuationSeparator/>
      </w:r>
    </w:p>
    <w:p w:rsidR="002958B8" w:rsidRDefault="002958B8"/>
    <w:p w:rsidR="002958B8" w:rsidRDefault="002958B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7F4E87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F6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5ECD"/>
    <w:rsid w:val="001C0E68"/>
    <w:rsid w:val="001C4B6F"/>
    <w:rsid w:val="001D0BF1"/>
    <w:rsid w:val="001E3120"/>
    <w:rsid w:val="001E7E0C"/>
    <w:rsid w:val="001F0BB0"/>
    <w:rsid w:val="001F3362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58B8"/>
    <w:rsid w:val="00297F18"/>
    <w:rsid w:val="002A1945"/>
    <w:rsid w:val="002B2958"/>
    <w:rsid w:val="002B3FC8"/>
    <w:rsid w:val="002C0A3B"/>
    <w:rsid w:val="002D23C5"/>
    <w:rsid w:val="002D6137"/>
    <w:rsid w:val="002E7E61"/>
    <w:rsid w:val="002F05E5"/>
    <w:rsid w:val="002F254D"/>
    <w:rsid w:val="002F30E4"/>
    <w:rsid w:val="002F7F8B"/>
    <w:rsid w:val="00307140"/>
    <w:rsid w:val="00316DFF"/>
    <w:rsid w:val="00321174"/>
    <w:rsid w:val="00325B57"/>
    <w:rsid w:val="003330BB"/>
    <w:rsid w:val="00336056"/>
    <w:rsid w:val="003375F9"/>
    <w:rsid w:val="003470ED"/>
    <w:rsid w:val="003544E1"/>
    <w:rsid w:val="00366398"/>
    <w:rsid w:val="00366565"/>
    <w:rsid w:val="00394A20"/>
    <w:rsid w:val="003A0632"/>
    <w:rsid w:val="003A30E5"/>
    <w:rsid w:val="003A6ADF"/>
    <w:rsid w:val="003B5928"/>
    <w:rsid w:val="003D380F"/>
    <w:rsid w:val="003E160D"/>
    <w:rsid w:val="003F19E4"/>
    <w:rsid w:val="003F1D5F"/>
    <w:rsid w:val="00403806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7AA1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295C"/>
    <w:rsid w:val="00566A35"/>
    <w:rsid w:val="0056701E"/>
    <w:rsid w:val="0057118A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5F6EEF"/>
    <w:rsid w:val="00615CA5"/>
    <w:rsid w:val="00616BE0"/>
    <w:rsid w:val="0062312F"/>
    <w:rsid w:val="00625F2C"/>
    <w:rsid w:val="00640140"/>
    <w:rsid w:val="00645948"/>
    <w:rsid w:val="006618E9"/>
    <w:rsid w:val="0068194B"/>
    <w:rsid w:val="00692703"/>
    <w:rsid w:val="00694B3D"/>
    <w:rsid w:val="006A1962"/>
    <w:rsid w:val="006B5D48"/>
    <w:rsid w:val="006B7D7B"/>
    <w:rsid w:val="006C1A5E"/>
    <w:rsid w:val="006E1507"/>
    <w:rsid w:val="00707D8D"/>
    <w:rsid w:val="00710CA2"/>
    <w:rsid w:val="00712D8B"/>
    <w:rsid w:val="007273B7"/>
    <w:rsid w:val="00733E0A"/>
    <w:rsid w:val="0074403D"/>
    <w:rsid w:val="00746D44"/>
    <w:rsid w:val="007538DC"/>
    <w:rsid w:val="007551FF"/>
    <w:rsid w:val="00757803"/>
    <w:rsid w:val="00767573"/>
    <w:rsid w:val="0079206B"/>
    <w:rsid w:val="00796076"/>
    <w:rsid w:val="00797CB5"/>
    <w:rsid w:val="007C0566"/>
    <w:rsid w:val="007C606B"/>
    <w:rsid w:val="007E6A61"/>
    <w:rsid w:val="00801140"/>
    <w:rsid w:val="00803404"/>
    <w:rsid w:val="008068A6"/>
    <w:rsid w:val="00834955"/>
    <w:rsid w:val="00855B59"/>
    <w:rsid w:val="00856077"/>
    <w:rsid w:val="00860461"/>
    <w:rsid w:val="0086487C"/>
    <w:rsid w:val="00870B20"/>
    <w:rsid w:val="0088098F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4F6"/>
    <w:rsid w:val="00944F78"/>
    <w:rsid w:val="009510E7"/>
    <w:rsid w:val="00952C89"/>
    <w:rsid w:val="009571D8"/>
    <w:rsid w:val="009650EA"/>
    <w:rsid w:val="009751DE"/>
    <w:rsid w:val="0097790C"/>
    <w:rsid w:val="0098506E"/>
    <w:rsid w:val="00993E9D"/>
    <w:rsid w:val="009A44CE"/>
    <w:rsid w:val="009C4DFC"/>
    <w:rsid w:val="009D44F8"/>
    <w:rsid w:val="009E3160"/>
    <w:rsid w:val="009E5DF6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3107"/>
    <w:rsid w:val="00BA1546"/>
    <w:rsid w:val="00BB2923"/>
    <w:rsid w:val="00BB4E51"/>
    <w:rsid w:val="00BD2886"/>
    <w:rsid w:val="00BD431F"/>
    <w:rsid w:val="00BE423E"/>
    <w:rsid w:val="00BF61AC"/>
    <w:rsid w:val="00C47FA6"/>
    <w:rsid w:val="00C57448"/>
    <w:rsid w:val="00C57FC6"/>
    <w:rsid w:val="00C66A7D"/>
    <w:rsid w:val="00C779DA"/>
    <w:rsid w:val="00C812F1"/>
    <w:rsid w:val="00C814F7"/>
    <w:rsid w:val="00CA4B4D"/>
    <w:rsid w:val="00CB35C3"/>
    <w:rsid w:val="00CD323D"/>
    <w:rsid w:val="00CE1F18"/>
    <w:rsid w:val="00CE4030"/>
    <w:rsid w:val="00CE64B3"/>
    <w:rsid w:val="00CF1A49"/>
    <w:rsid w:val="00D0630C"/>
    <w:rsid w:val="00D243A9"/>
    <w:rsid w:val="00D305E5"/>
    <w:rsid w:val="00D37CD3"/>
    <w:rsid w:val="00D42A8B"/>
    <w:rsid w:val="00D66A52"/>
    <w:rsid w:val="00D66EFA"/>
    <w:rsid w:val="00D72A2D"/>
    <w:rsid w:val="00D84AB4"/>
    <w:rsid w:val="00D9521A"/>
    <w:rsid w:val="00DA1D6C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3D52"/>
    <w:rsid w:val="00E81CC5"/>
    <w:rsid w:val="00E85A87"/>
    <w:rsid w:val="00E85B4A"/>
    <w:rsid w:val="00E9528E"/>
    <w:rsid w:val="00EA5099"/>
    <w:rsid w:val="00EB100B"/>
    <w:rsid w:val="00EC1351"/>
    <w:rsid w:val="00EC4CBF"/>
    <w:rsid w:val="00EE2CA8"/>
    <w:rsid w:val="00EE5F76"/>
    <w:rsid w:val="00EF17E8"/>
    <w:rsid w:val="00EF51D9"/>
    <w:rsid w:val="00F130DD"/>
    <w:rsid w:val="00F24884"/>
    <w:rsid w:val="00F37511"/>
    <w:rsid w:val="00F476C4"/>
    <w:rsid w:val="00F574B1"/>
    <w:rsid w:val="00F61DF9"/>
    <w:rsid w:val="00F80DDE"/>
    <w:rsid w:val="00F81960"/>
    <w:rsid w:val="00F87378"/>
    <w:rsid w:val="00F8769D"/>
    <w:rsid w:val="00F9350C"/>
    <w:rsid w:val="00F94EB5"/>
    <w:rsid w:val="00F9624D"/>
    <w:rsid w:val="00FB31C1"/>
    <w:rsid w:val="00FB58F2"/>
    <w:rsid w:val="00FC6AEA"/>
    <w:rsid w:val="00FD3D13"/>
    <w:rsid w:val="00FE3EBA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D73A3"/>
  <w15:chartTrackingRefBased/>
  <w15:docId w15:val="{F6439C4C-37C1-487E-B66C-9BE1DC43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daffa-muhammad-ardian-617a4620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ffaardn10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173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cp:lastPrinted>2022-06-02T03:01:00Z</cp:lastPrinted>
  <dcterms:created xsi:type="dcterms:W3CDTF">2022-06-01T11:22:00Z</dcterms:created>
  <dcterms:modified xsi:type="dcterms:W3CDTF">2022-06-02T03:17:00Z</dcterms:modified>
  <cp:category/>
</cp:coreProperties>
</file>